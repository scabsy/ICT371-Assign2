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103C57" w:rsidRPr="00281F56" w:rsidRDefault="00C7752E">
          <w:pPr>
            <w:pStyle w:val="Logo"/>
            <w:rPr>
              <w:rFonts w:ascii="Segoe WP Black" w:hAnsi="Segoe WP Black" w:cs="Arial"/>
              <w:sz w:val="216"/>
              <w:szCs w:val="216"/>
            </w:rPr>
          </w:pPr>
          <w:r w:rsidRPr="00281F56">
            <w:rPr>
              <w:rFonts w:ascii="Segoe WP Black" w:hAnsi="Segoe WP Black" w:cs="Arial"/>
              <w:noProof/>
              <w:sz w:val="216"/>
              <w:szCs w:val="216"/>
              <w:lang w:val="en-AU" w:eastAsia="en-AU"/>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C7752E">
                                  <w:tc>
                                    <w:tcPr>
                                      <w:tcW w:w="1496" w:type="pct"/>
                                    </w:tcPr>
                                    <w:p w:rsidR="00C7752E" w:rsidRDefault="00C7752E" w:rsidP="00281F56">
                                      <w:pPr>
                                        <w:pStyle w:val="ContactInfo"/>
                                      </w:pPr>
                                    </w:p>
                                  </w:tc>
                                  <w:tc>
                                    <w:tcPr>
                                      <w:tcW w:w="252" w:type="pct"/>
                                    </w:tcPr>
                                    <w:p w:rsidR="00C7752E" w:rsidRDefault="00C7752E">
                                      <w:pPr>
                                        <w:pStyle w:val="ContactInfo"/>
                                      </w:pPr>
                                    </w:p>
                                  </w:tc>
                                  <w:tc>
                                    <w:tcPr>
                                      <w:tcW w:w="1501" w:type="pct"/>
                                    </w:tcPr>
                                    <w:p w:rsidR="00C7752E" w:rsidRDefault="00C7752E" w:rsidP="00281F56">
                                      <w:pPr>
                                        <w:pStyle w:val="ContactInfo"/>
                                        <w:jc w:val="center"/>
                                      </w:pPr>
                                    </w:p>
                                  </w:tc>
                                  <w:tc>
                                    <w:tcPr>
                                      <w:tcW w:w="252" w:type="pct"/>
                                    </w:tcPr>
                                    <w:p w:rsidR="00C7752E" w:rsidRDefault="00C7752E">
                                      <w:pPr>
                                        <w:pStyle w:val="ContactInfo"/>
                                      </w:pPr>
                                    </w:p>
                                  </w:tc>
                                  <w:tc>
                                    <w:tcPr>
                                      <w:tcW w:w="1500" w:type="pct"/>
                                    </w:tcPr>
                                    <w:p w:rsidR="00C7752E" w:rsidRDefault="00C7752E" w:rsidP="00281F56">
                                      <w:pPr>
                                        <w:pStyle w:val="ContactInfo"/>
                                      </w:pPr>
                                    </w:p>
                                  </w:tc>
                                </w:tr>
                              </w:tbl>
                              <w:p w:rsidR="00C7752E" w:rsidRDefault="00C7752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5b9bd5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C7752E">
                            <w:tc>
                              <w:tcPr>
                                <w:tcW w:w="1496" w:type="pct"/>
                              </w:tcPr>
                              <w:p w:rsidR="00C7752E" w:rsidRDefault="00C7752E" w:rsidP="00281F56">
                                <w:pPr>
                                  <w:pStyle w:val="ContactInfo"/>
                                </w:pPr>
                              </w:p>
                            </w:tc>
                            <w:tc>
                              <w:tcPr>
                                <w:tcW w:w="252" w:type="pct"/>
                              </w:tcPr>
                              <w:p w:rsidR="00C7752E" w:rsidRDefault="00C7752E">
                                <w:pPr>
                                  <w:pStyle w:val="ContactInfo"/>
                                </w:pPr>
                              </w:p>
                            </w:tc>
                            <w:tc>
                              <w:tcPr>
                                <w:tcW w:w="1501" w:type="pct"/>
                              </w:tcPr>
                              <w:p w:rsidR="00C7752E" w:rsidRDefault="00C7752E" w:rsidP="00281F56">
                                <w:pPr>
                                  <w:pStyle w:val="ContactInfo"/>
                                  <w:jc w:val="center"/>
                                </w:pPr>
                              </w:p>
                            </w:tc>
                            <w:tc>
                              <w:tcPr>
                                <w:tcW w:w="252" w:type="pct"/>
                              </w:tcPr>
                              <w:p w:rsidR="00C7752E" w:rsidRDefault="00C7752E">
                                <w:pPr>
                                  <w:pStyle w:val="ContactInfo"/>
                                </w:pPr>
                              </w:p>
                            </w:tc>
                            <w:tc>
                              <w:tcPr>
                                <w:tcW w:w="1500" w:type="pct"/>
                              </w:tcPr>
                              <w:p w:rsidR="00C7752E" w:rsidRDefault="00C7752E" w:rsidP="00281F56">
                                <w:pPr>
                                  <w:pStyle w:val="ContactInfo"/>
                                </w:pPr>
                              </w:p>
                            </w:tc>
                          </w:tr>
                        </w:tbl>
                        <w:p w:rsidR="00C7752E" w:rsidRDefault="00C7752E">
                          <w:pPr>
                            <w:pStyle w:val="TableSpace"/>
                          </w:pPr>
                        </w:p>
                      </w:txbxContent>
                    </v:textbox>
                    <w10:wrap type="topAndBottom" anchorx="margin" anchory="margin"/>
                  </v:shape>
                </w:pict>
              </mc:Fallback>
            </mc:AlternateContent>
          </w:r>
          <w:r w:rsidRPr="00281F56">
            <w:rPr>
              <w:rFonts w:ascii="Segoe WP Black" w:hAnsi="Segoe WP Black" w:cs="Arial"/>
              <w:noProof/>
              <w:sz w:val="216"/>
              <w:szCs w:val="216"/>
              <w:lang w:val="en-AU" w:eastAsia="en-AU"/>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52E" w:rsidRDefault="009D475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E16F5">
                                      <w:t>Fire Ed Studio</w:t>
                                    </w:r>
                                  </w:sdtContent>
                                </w:sdt>
                              </w:p>
                              <w:p w:rsidR="00C7752E" w:rsidRDefault="009D4757">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EB3C88">
                                      <w:t>Project Team Charter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C7752E" w:rsidRDefault="00BD3D6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E16F5">
                                <w:t>Fire Ed Studio</w:t>
                              </w:r>
                            </w:sdtContent>
                          </w:sdt>
                        </w:p>
                        <w:p w:rsidR="00C7752E" w:rsidRDefault="00BD3D6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EB3C88">
                                <w:t>Project Team Charter</w:t>
                              </w:r>
                            </w:sdtContent>
                          </w:sdt>
                        </w:p>
                      </w:txbxContent>
                    </v:textbox>
                    <w10:wrap type="topAndBottom" anchorx="margin" anchory="margin"/>
                  </v:shape>
                </w:pict>
              </mc:Fallback>
            </mc:AlternateContent>
          </w:r>
        </w:p>
        <w:p w:rsidR="00103C57" w:rsidRDefault="00103C57"/>
        <w:p w:rsidR="00103C57" w:rsidRDefault="00C7752E">
          <w:r>
            <w:br w:type="page"/>
          </w: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noProof/>
        </w:rPr>
      </w:sdtEndPr>
      <w:sdtContent>
        <w:p w:rsidR="00103C57" w:rsidRDefault="00C7752E">
          <w:pPr>
            <w:pStyle w:val="TOCHeading"/>
          </w:pPr>
          <w:r>
            <w:t>Table of Contents</w:t>
          </w:r>
        </w:p>
        <w:p w:rsidR="001326E3" w:rsidRDefault="00C7752E">
          <w:pPr>
            <w:pStyle w:val="TOC1"/>
            <w:tabs>
              <w:tab w:val="right" w:leader="dot" w:pos="9350"/>
            </w:tabs>
            <w:rPr>
              <w:b w:val="0"/>
              <w:bCs w:val="0"/>
              <w:noProof/>
              <w:color w:val="auto"/>
              <w:sz w:val="22"/>
              <w:szCs w:val="22"/>
              <w:lang w:val="en-AU" w:eastAsia="en-AU"/>
            </w:rPr>
          </w:pPr>
          <w:r>
            <w:rPr>
              <w:b w:val="0"/>
              <w:bCs w:val="0"/>
            </w:rPr>
            <w:fldChar w:fldCharType="begin"/>
          </w:r>
          <w:r>
            <w:rPr>
              <w:b w:val="0"/>
              <w:bCs w:val="0"/>
            </w:rPr>
            <w:instrText xml:space="preserve"> TOC \o "1-2" \n "2-2" \h \z \u </w:instrText>
          </w:r>
          <w:r>
            <w:rPr>
              <w:b w:val="0"/>
              <w:bCs w:val="0"/>
            </w:rPr>
            <w:fldChar w:fldCharType="separate"/>
          </w:r>
          <w:hyperlink w:anchor="_Toc461030217" w:history="1">
            <w:r w:rsidR="001326E3" w:rsidRPr="00EF3110">
              <w:rPr>
                <w:rStyle w:val="Hyperlink"/>
                <w:noProof/>
              </w:rPr>
              <w:t>Executive Summary</w:t>
            </w:r>
            <w:r w:rsidR="001326E3">
              <w:rPr>
                <w:noProof/>
                <w:webHidden/>
              </w:rPr>
              <w:tab/>
            </w:r>
            <w:r w:rsidR="001326E3">
              <w:rPr>
                <w:noProof/>
                <w:webHidden/>
              </w:rPr>
              <w:fldChar w:fldCharType="begin"/>
            </w:r>
            <w:r w:rsidR="001326E3">
              <w:rPr>
                <w:noProof/>
                <w:webHidden/>
              </w:rPr>
              <w:instrText xml:space="preserve"> PAGEREF _Toc461030217 \h </w:instrText>
            </w:r>
            <w:r w:rsidR="001326E3">
              <w:rPr>
                <w:noProof/>
                <w:webHidden/>
              </w:rPr>
            </w:r>
            <w:r w:rsidR="001326E3">
              <w:rPr>
                <w:noProof/>
                <w:webHidden/>
              </w:rPr>
              <w:fldChar w:fldCharType="separate"/>
            </w:r>
            <w:r w:rsidR="00293418">
              <w:rPr>
                <w:noProof/>
                <w:webHidden/>
              </w:rPr>
              <w:t>2</w:t>
            </w:r>
            <w:r w:rsidR="001326E3">
              <w:rPr>
                <w:noProof/>
                <w:webHidden/>
              </w:rPr>
              <w:fldChar w:fldCharType="end"/>
            </w:r>
          </w:hyperlink>
        </w:p>
        <w:p w:rsidR="001326E3" w:rsidRDefault="009D4757">
          <w:pPr>
            <w:pStyle w:val="TOC2"/>
            <w:rPr>
              <w:noProof/>
              <w:color w:val="auto"/>
              <w:lang w:val="en-AU" w:eastAsia="en-AU"/>
            </w:rPr>
          </w:pPr>
          <w:hyperlink w:anchor="_Toc461030218" w:history="1">
            <w:r w:rsidR="001326E3" w:rsidRPr="00EF3110">
              <w:rPr>
                <w:rStyle w:val="Hyperlink"/>
                <w:noProof/>
              </w:rPr>
              <w:t>Objectives</w:t>
            </w:r>
          </w:hyperlink>
        </w:p>
        <w:p w:rsidR="001326E3" w:rsidRDefault="009D4757">
          <w:pPr>
            <w:pStyle w:val="TOC2"/>
            <w:rPr>
              <w:noProof/>
              <w:color w:val="auto"/>
              <w:lang w:val="en-AU" w:eastAsia="en-AU"/>
            </w:rPr>
          </w:pPr>
          <w:hyperlink w:anchor="_Toc461030219" w:history="1">
            <w:r w:rsidR="001326E3" w:rsidRPr="00EF3110">
              <w:rPr>
                <w:rStyle w:val="Hyperlink"/>
                <w:noProof/>
              </w:rPr>
              <w:t>Mission Statement</w:t>
            </w:r>
          </w:hyperlink>
        </w:p>
        <w:p w:rsidR="001326E3" w:rsidRDefault="009D4757">
          <w:pPr>
            <w:pStyle w:val="TOC1"/>
            <w:tabs>
              <w:tab w:val="right" w:leader="dot" w:pos="9350"/>
            </w:tabs>
            <w:rPr>
              <w:b w:val="0"/>
              <w:bCs w:val="0"/>
              <w:noProof/>
              <w:color w:val="auto"/>
              <w:sz w:val="22"/>
              <w:szCs w:val="22"/>
              <w:lang w:val="en-AU" w:eastAsia="en-AU"/>
            </w:rPr>
          </w:pPr>
          <w:hyperlink w:anchor="_Toc461030220" w:history="1">
            <w:r w:rsidR="001326E3" w:rsidRPr="00EF3110">
              <w:rPr>
                <w:rStyle w:val="Hyperlink"/>
                <w:noProof/>
              </w:rPr>
              <w:t>The Team</w:t>
            </w:r>
            <w:r w:rsidR="001326E3">
              <w:rPr>
                <w:noProof/>
                <w:webHidden/>
              </w:rPr>
              <w:tab/>
            </w:r>
            <w:r w:rsidR="001326E3">
              <w:rPr>
                <w:noProof/>
                <w:webHidden/>
              </w:rPr>
              <w:fldChar w:fldCharType="begin"/>
            </w:r>
            <w:r w:rsidR="001326E3">
              <w:rPr>
                <w:noProof/>
                <w:webHidden/>
              </w:rPr>
              <w:instrText xml:space="preserve"> PAGEREF _Toc461030220 \h </w:instrText>
            </w:r>
            <w:r w:rsidR="001326E3">
              <w:rPr>
                <w:noProof/>
                <w:webHidden/>
              </w:rPr>
            </w:r>
            <w:r w:rsidR="001326E3">
              <w:rPr>
                <w:noProof/>
                <w:webHidden/>
              </w:rPr>
              <w:fldChar w:fldCharType="separate"/>
            </w:r>
            <w:r w:rsidR="00293418">
              <w:rPr>
                <w:noProof/>
                <w:webHidden/>
              </w:rPr>
              <w:t>2</w:t>
            </w:r>
            <w:r w:rsidR="001326E3">
              <w:rPr>
                <w:noProof/>
                <w:webHidden/>
              </w:rPr>
              <w:fldChar w:fldCharType="end"/>
            </w:r>
          </w:hyperlink>
        </w:p>
        <w:p w:rsidR="001326E3" w:rsidRDefault="009D4757">
          <w:pPr>
            <w:pStyle w:val="TOC2"/>
            <w:rPr>
              <w:noProof/>
              <w:color w:val="auto"/>
              <w:lang w:val="en-AU" w:eastAsia="en-AU"/>
            </w:rPr>
          </w:pPr>
          <w:hyperlink w:anchor="_Toc461030221" w:history="1">
            <w:r w:rsidR="001326E3" w:rsidRPr="00EF3110">
              <w:rPr>
                <w:rStyle w:val="Hyperlink"/>
                <w:noProof/>
              </w:rPr>
              <w:t>Members/Contact Details</w:t>
            </w:r>
          </w:hyperlink>
        </w:p>
        <w:p w:rsidR="001326E3" w:rsidRDefault="009D4757">
          <w:pPr>
            <w:pStyle w:val="TOC2"/>
            <w:rPr>
              <w:noProof/>
              <w:color w:val="auto"/>
              <w:lang w:val="en-AU" w:eastAsia="en-AU"/>
            </w:rPr>
          </w:pPr>
          <w:hyperlink w:anchor="_Toc461030222" w:history="1">
            <w:r w:rsidR="001326E3" w:rsidRPr="00EF3110">
              <w:rPr>
                <w:rStyle w:val="Hyperlink"/>
                <w:noProof/>
              </w:rPr>
              <w:t>Hours of Operation</w:t>
            </w:r>
          </w:hyperlink>
        </w:p>
        <w:p w:rsidR="001326E3" w:rsidRDefault="009D4757">
          <w:pPr>
            <w:pStyle w:val="TOC2"/>
            <w:rPr>
              <w:noProof/>
              <w:color w:val="auto"/>
              <w:lang w:val="en-AU" w:eastAsia="en-AU"/>
            </w:rPr>
          </w:pPr>
          <w:hyperlink w:anchor="_Toc461030223" w:history="1">
            <w:r w:rsidR="001326E3" w:rsidRPr="00EF3110">
              <w:rPr>
                <w:rStyle w:val="Hyperlink"/>
                <w:noProof/>
              </w:rPr>
              <w:t>Skills Matrix</w:t>
            </w:r>
          </w:hyperlink>
        </w:p>
        <w:p w:rsidR="001326E3" w:rsidRDefault="009D4757">
          <w:pPr>
            <w:pStyle w:val="TOC1"/>
            <w:tabs>
              <w:tab w:val="right" w:leader="dot" w:pos="9350"/>
            </w:tabs>
            <w:rPr>
              <w:b w:val="0"/>
              <w:bCs w:val="0"/>
              <w:noProof/>
              <w:color w:val="auto"/>
              <w:sz w:val="22"/>
              <w:szCs w:val="22"/>
              <w:lang w:val="en-AU" w:eastAsia="en-AU"/>
            </w:rPr>
          </w:pPr>
          <w:hyperlink w:anchor="_Toc461030224" w:history="1">
            <w:r w:rsidR="001326E3" w:rsidRPr="00EF3110">
              <w:rPr>
                <w:rStyle w:val="Hyperlink"/>
                <w:noProof/>
              </w:rPr>
              <w:t>The Project</w:t>
            </w:r>
            <w:r w:rsidR="001326E3">
              <w:rPr>
                <w:noProof/>
                <w:webHidden/>
              </w:rPr>
              <w:tab/>
            </w:r>
            <w:r w:rsidR="001326E3">
              <w:rPr>
                <w:noProof/>
                <w:webHidden/>
              </w:rPr>
              <w:fldChar w:fldCharType="begin"/>
            </w:r>
            <w:r w:rsidR="001326E3">
              <w:rPr>
                <w:noProof/>
                <w:webHidden/>
              </w:rPr>
              <w:instrText xml:space="preserve"> PAGEREF _Toc461030224 \h </w:instrText>
            </w:r>
            <w:r w:rsidR="001326E3">
              <w:rPr>
                <w:noProof/>
                <w:webHidden/>
              </w:rPr>
            </w:r>
            <w:r w:rsidR="001326E3">
              <w:rPr>
                <w:noProof/>
                <w:webHidden/>
              </w:rPr>
              <w:fldChar w:fldCharType="separate"/>
            </w:r>
            <w:r w:rsidR="00293418">
              <w:rPr>
                <w:noProof/>
                <w:webHidden/>
              </w:rPr>
              <w:t>3</w:t>
            </w:r>
            <w:r w:rsidR="001326E3">
              <w:rPr>
                <w:noProof/>
                <w:webHidden/>
              </w:rPr>
              <w:fldChar w:fldCharType="end"/>
            </w:r>
          </w:hyperlink>
        </w:p>
        <w:p w:rsidR="001326E3" w:rsidRDefault="009D4757">
          <w:pPr>
            <w:pStyle w:val="TOC2"/>
            <w:rPr>
              <w:noProof/>
              <w:color w:val="auto"/>
              <w:lang w:val="en-AU" w:eastAsia="en-AU"/>
            </w:rPr>
          </w:pPr>
          <w:hyperlink w:anchor="_Toc461030225" w:history="1">
            <w:r w:rsidR="001326E3" w:rsidRPr="00EF3110">
              <w:rPr>
                <w:rStyle w:val="Hyperlink"/>
                <w:noProof/>
              </w:rPr>
              <w:t>Resources</w:t>
            </w:r>
          </w:hyperlink>
        </w:p>
        <w:p w:rsidR="001326E3" w:rsidRDefault="009D4757">
          <w:pPr>
            <w:pStyle w:val="TOC2"/>
            <w:rPr>
              <w:noProof/>
              <w:color w:val="auto"/>
              <w:lang w:val="en-AU" w:eastAsia="en-AU"/>
            </w:rPr>
          </w:pPr>
          <w:hyperlink w:anchor="_Toc461030226" w:history="1">
            <w:r w:rsidR="001326E3" w:rsidRPr="00EF3110">
              <w:rPr>
                <w:rStyle w:val="Hyperlink"/>
                <w:noProof/>
              </w:rPr>
              <w:t>Milestones</w:t>
            </w:r>
          </w:hyperlink>
        </w:p>
        <w:p w:rsidR="001326E3" w:rsidRDefault="009D4757">
          <w:pPr>
            <w:pStyle w:val="TOC2"/>
            <w:rPr>
              <w:noProof/>
              <w:color w:val="auto"/>
              <w:lang w:val="en-AU" w:eastAsia="en-AU"/>
            </w:rPr>
          </w:pPr>
          <w:hyperlink w:anchor="_Toc461030227" w:history="1">
            <w:r w:rsidR="001326E3" w:rsidRPr="00EF3110">
              <w:rPr>
                <w:rStyle w:val="Hyperlink"/>
                <w:noProof/>
              </w:rPr>
              <w:t>Management</w:t>
            </w:r>
          </w:hyperlink>
        </w:p>
        <w:p w:rsidR="001326E3" w:rsidRDefault="009D4757">
          <w:pPr>
            <w:pStyle w:val="TOC1"/>
            <w:tabs>
              <w:tab w:val="right" w:leader="dot" w:pos="9350"/>
            </w:tabs>
            <w:rPr>
              <w:b w:val="0"/>
              <w:bCs w:val="0"/>
              <w:noProof/>
              <w:color w:val="auto"/>
              <w:sz w:val="22"/>
              <w:szCs w:val="22"/>
              <w:lang w:val="en-AU" w:eastAsia="en-AU"/>
            </w:rPr>
          </w:pPr>
          <w:hyperlink w:anchor="_Toc461030228" w:history="1">
            <w:r w:rsidR="001326E3" w:rsidRPr="00EF3110">
              <w:rPr>
                <w:rStyle w:val="Hyperlink"/>
                <w:noProof/>
              </w:rPr>
              <w:t>Team Signed</w:t>
            </w:r>
            <w:r w:rsidR="001326E3">
              <w:rPr>
                <w:noProof/>
                <w:webHidden/>
              </w:rPr>
              <w:tab/>
            </w:r>
            <w:r w:rsidR="001326E3">
              <w:rPr>
                <w:noProof/>
                <w:webHidden/>
              </w:rPr>
              <w:fldChar w:fldCharType="begin"/>
            </w:r>
            <w:r w:rsidR="001326E3">
              <w:rPr>
                <w:noProof/>
                <w:webHidden/>
              </w:rPr>
              <w:instrText xml:space="preserve"> PAGEREF _Toc461030228 \h </w:instrText>
            </w:r>
            <w:r w:rsidR="001326E3">
              <w:rPr>
                <w:noProof/>
                <w:webHidden/>
              </w:rPr>
            </w:r>
            <w:r w:rsidR="001326E3">
              <w:rPr>
                <w:noProof/>
                <w:webHidden/>
              </w:rPr>
              <w:fldChar w:fldCharType="separate"/>
            </w:r>
            <w:r w:rsidR="00293418">
              <w:rPr>
                <w:noProof/>
                <w:webHidden/>
              </w:rPr>
              <w:t>5</w:t>
            </w:r>
            <w:r w:rsidR="001326E3">
              <w:rPr>
                <w:noProof/>
                <w:webHidden/>
              </w:rPr>
              <w:fldChar w:fldCharType="end"/>
            </w:r>
          </w:hyperlink>
        </w:p>
        <w:p w:rsidR="00103C57" w:rsidRDefault="00C7752E">
          <w:r>
            <w:rPr>
              <w:b/>
              <w:bCs/>
              <w:sz w:val="26"/>
              <w:szCs w:val="26"/>
            </w:rPr>
            <w:fldChar w:fldCharType="end"/>
          </w:r>
        </w:p>
      </w:sdtContent>
    </w:sdt>
    <w:p w:rsidR="00103C57" w:rsidRDefault="00103C57">
      <w:pPr>
        <w:sectPr w:rsidR="00103C57">
          <w:pgSz w:w="12240" w:h="15840" w:code="1"/>
          <w:pgMar w:top="1080" w:right="1440" w:bottom="1080" w:left="1440" w:header="720" w:footer="576" w:gutter="0"/>
          <w:pgNumType w:start="0"/>
          <w:cols w:space="720"/>
          <w:titlePg/>
          <w:docGrid w:linePitch="360"/>
        </w:sectPr>
      </w:pPr>
    </w:p>
    <w:p w:rsidR="00103C57" w:rsidRDefault="00C7752E">
      <w:pPr>
        <w:pStyle w:val="Heading1"/>
      </w:pPr>
      <w:bookmarkStart w:id="0" w:name="_Toc461030217"/>
      <w:r>
        <w:lastRenderedPageBreak/>
        <w:t>Executive Summary</w:t>
      </w:r>
      <w:bookmarkEnd w:id="0"/>
    </w:p>
    <w:p w:rsidR="00103C57" w:rsidRDefault="00C7752E">
      <w:pPr>
        <w:pStyle w:val="Heading2"/>
      </w:pPr>
      <w:bookmarkStart w:id="1" w:name="_Toc461030218"/>
      <w:r>
        <w:t>Objectives</w:t>
      </w:r>
      <w:bookmarkEnd w:id="1"/>
    </w:p>
    <w:p w:rsidR="00C7752E" w:rsidRDefault="00C7752E">
      <w:r>
        <w:t>Objective 1: Model a building located in bush court and insert i</w:t>
      </w:r>
      <w:r w:rsidR="00932231">
        <w:t>t into the program Shay’s World. T</w:t>
      </w:r>
      <w:r>
        <w:t>his must include a realistically modelled corridor and no less than two stairways.</w:t>
      </w:r>
    </w:p>
    <w:p w:rsidR="00C7752E" w:rsidRDefault="00C7752E">
      <w:r>
        <w:t xml:space="preserve">Objective 2: Create a game based </w:t>
      </w:r>
      <w:r w:rsidR="00ED3E07">
        <w:t>on the work done in Objective 1.</w:t>
      </w:r>
    </w:p>
    <w:p w:rsidR="00103C57" w:rsidRDefault="00C7752E">
      <w:pPr>
        <w:pStyle w:val="Heading2"/>
      </w:pPr>
      <w:bookmarkStart w:id="2" w:name="_Toc461030219"/>
      <w:r>
        <w:t>Mission Statement</w:t>
      </w:r>
      <w:bookmarkEnd w:id="2"/>
    </w:p>
    <w:p w:rsidR="00103C57" w:rsidRDefault="00C7752E">
      <w:r>
        <w:t>To work as a team and produce a game in line with the objectives of the unit ICT290 Game Design and Programming.</w:t>
      </w:r>
    </w:p>
    <w:p w:rsidR="00103C57" w:rsidRDefault="00015FA1">
      <w:pPr>
        <w:pStyle w:val="Heading1"/>
      </w:pPr>
      <w:bookmarkStart w:id="3" w:name="_Toc461030220"/>
      <w:r>
        <w:t>The Team</w:t>
      </w:r>
      <w:bookmarkEnd w:id="3"/>
    </w:p>
    <w:p w:rsidR="00103C57" w:rsidRDefault="00015FA1">
      <w:pPr>
        <w:pStyle w:val="Heading2"/>
      </w:pPr>
      <w:bookmarkStart w:id="4" w:name="_Toc461030221"/>
      <w:r>
        <w:t>Members/Contact Details</w:t>
      </w:r>
      <w:bookmarkEnd w:id="4"/>
    </w:p>
    <w:tbl>
      <w:tblPr>
        <w:tblStyle w:val="TableGrid"/>
        <w:tblW w:w="0" w:type="auto"/>
        <w:tblLook w:val="04A0" w:firstRow="1" w:lastRow="0" w:firstColumn="1" w:lastColumn="0" w:noHBand="0" w:noVBand="1"/>
      </w:tblPr>
      <w:tblGrid>
        <w:gridCol w:w="3116"/>
        <w:gridCol w:w="6234"/>
      </w:tblGrid>
      <w:tr w:rsidR="00015FA1" w:rsidTr="00311133">
        <w:tc>
          <w:tcPr>
            <w:tcW w:w="3116" w:type="dxa"/>
          </w:tcPr>
          <w:p w:rsidR="00015FA1" w:rsidRPr="00015FA1" w:rsidRDefault="008175E7" w:rsidP="00015FA1">
            <w:pPr>
              <w:pStyle w:val="Heading3"/>
              <w:outlineLvl w:val="2"/>
              <w:rPr>
                <w:i w:val="0"/>
              </w:rPr>
            </w:pPr>
            <w:r>
              <w:rPr>
                <w:i w:val="0"/>
              </w:rPr>
              <w:t>Mason Tolman</w:t>
            </w:r>
          </w:p>
        </w:tc>
        <w:tc>
          <w:tcPr>
            <w:tcW w:w="6234" w:type="dxa"/>
          </w:tcPr>
          <w:p w:rsidR="00015FA1" w:rsidRPr="00015FA1" w:rsidRDefault="008175E7" w:rsidP="00015FA1">
            <w:pPr>
              <w:pStyle w:val="Heading3"/>
              <w:outlineLvl w:val="2"/>
              <w:rPr>
                <w:i w:val="0"/>
              </w:rPr>
            </w:pPr>
            <w:r>
              <w:rPr>
                <w:i w:val="0"/>
              </w:rPr>
              <w:t>m-tolman@hotmail.com</w:t>
            </w:r>
          </w:p>
        </w:tc>
      </w:tr>
      <w:tr w:rsidR="00015FA1" w:rsidTr="004176FD">
        <w:tc>
          <w:tcPr>
            <w:tcW w:w="3116" w:type="dxa"/>
          </w:tcPr>
          <w:p w:rsidR="00015FA1" w:rsidRPr="00015FA1" w:rsidRDefault="008175E7" w:rsidP="00015FA1">
            <w:pPr>
              <w:pStyle w:val="Heading3"/>
              <w:outlineLvl w:val="2"/>
              <w:rPr>
                <w:i w:val="0"/>
              </w:rPr>
            </w:pPr>
            <w:r>
              <w:rPr>
                <w:i w:val="0"/>
              </w:rPr>
              <w:t>Sam Brownley</w:t>
            </w:r>
          </w:p>
        </w:tc>
        <w:tc>
          <w:tcPr>
            <w:tcW w:w="6234" w:type="dxa"/>
          </w:tcPr>
          <w:p w:rsidR="00015FA1" w:rsidRPr="00015FA1" w:rsidRDefault="008175E7" w:rsidP="00015FA1">
            <w:pPr>
              <w:pStyle w:val="Heading3"/>
              <w:outlineLvl w:val="2"/>
              <w:rPr>
                <w:i w:val="0"/>
              </w:rPr>
            </w:pPr>
            <w:r>
              <w:rPr>
                <w:i w:val="0"/>
              </w:rPr>
              <w:t>Samual.brownley.@hotmail.com</w:t>
            </w:r>
          </w:p>
        </w:tc>
      </w:tr>
      <w:tr w:rsidR="00015FA1" w:rsidTr="00936AD6">
        <w:tc>
          <w:tcPr>
            <w:tcW w:w="3116" w:type="dxa"/>
          </w:tcPr>
          <w:p w:rsidR="00015FA1" w:rsidRPr="00015FA1" w:rsidRDefault="00015FA1" w:rsidP="00015FA1">
            <w:pPr>
              <w:pStyle w:val="Heading3"/>
              <w:outlineLvl w:val="2"/>
              <w:rPr>
                <w:i w:val="0"/>
              </w:rPr>
            </w:pPr>
            <w:r w:rsidRPr="00015FA1">
              <w:rPr>
                <w:i w:val="0"/>
              </w:rPr>
              <w:t>Alex Gunn</w:t>
            </w:r>
          </w:p>
        </w:tc>
        <w:tc>
          <w:tcPr>
            <w:tcW w:w="6234" w:type="dxa"/>
          </w:tcPr>
          <w:p w:rsidR="00015FA1" w:rsidRPr="00015FA1" w:rsidRDefault="00015FA1" w:rsidP="00015FA1">
            <w:pPr>
              <w:pStyle w:val="Heading3"/>
              <w:outlineLvl w:val="2"/>
              <w:rPr>
                <w:i w:val="0"/>
              </w:rPr>
            </w:pPr>
            <w:r w:rsidRPr="00015FA1">
              <w:rPr>
                <w:i w:val="0"/>
              </w:rPr>
              <w:t>ducku@hotmail.com</w:t>
            </w:r>
          </w:p>
        </w:tc>
      </w:tr>
    </w:tbl>
    <w:p w:rsidR="00103C57" w:rsidRDefault="00C7752E">
      <w:pPr>
        <w:pStyle w:val="Heading2"/>
      </w:pPr>
      <w:bookmarkStart w:id="5" w:name="_Toc461030222"/>
      <w:r>
        <w:t>Hours of Operation</w:t>
      </w:r>
      <w:bookmarkEnd w:id="5"/>
    </w:p>
    <w:p w:rsidR="00015FA1" w:rsidRDefault="00427175" w:rsidP="00015FA1">
      <w:r>
        <w:t>E</w:t>
      </w:r>
      <w:r w:rsidR="00015FA1">
        <w:t>veryone has different priorities it is important to know when we can work on the project</w:t>
      </w:r>
      <w:r w:rsidR="008F0A07">
        <w:t xml:space="preserve">, </w:t>
      </w:r>
      <w:r w:rsidR="008175E7">
        <w:t>everyone has committed to working at least 4 hours per week on the project.</w:t>
      </w:r>
      <w:bookmarkStart w:id="6" w:name="_GoBack"/>
      <w:bookmarkEnd w:id="6"/>
    </w:p>
    <w:p w:rsidR="00103C57" w:rsidRDefault="00E33A73">
      <w:pPr>
        <w:pStyle w:val="Heading2"/>
      </w:pPr>
      <w:bookmarkStart w:id="7" w:name="_Toc461030223"/>
      <w:r>
        <w:t>Skills Matrix</w:t>
      </w:r>
      <w:bookmarkEnd w:id="7"/>
    </w:p>
    <w:p w:rsidR="00E33A73" w:rsidRPr="00E33A73" w:rsidRDefault="00E33A73" w:rsidP="00E33A73">
      <w:r>
        <w:t>A 1-5 scale of self-rated skills (1 indicating little proficiency and 5 indicating a high level of proficiency).</w:t>
      </w:r>
    </w:p>
    <w:tbl>
      <w:tblPr>
        <w:tblStyle w:val="TableGrid"/>
        <w:tblW w:w="0" w:type="auto"/>
        <w:tblLook w:val="04A0" w:firstRow="1" w:lastRow="0" w:firstColumn="1" w:lastColumn="0" w:noHBand="0" w:noVBand="1"/>
      </w:tblPr>
      <w:tblGrid>
        <w:gridCol w:w="906"/>
        <w:gridCol w:w="1319"/>
        <w:gridCol w:w="1319"/>
        <w:gridCol w:w="1062"/>
        <w:gridCol w:w="1328"/>
        <w:gridCol w:w="1508"/>
        <w:gridCol w:w="1104"/>
        <w:gridCol w:w="804"/>
      </w:tblGrid>
      <w:tr w:rsidR="00212FA3" w:rsidTr="005C4FB4">
        <w:tc>
          <w:tcPr>
            <w:tcW w:w="906" w:type="dxa"/>
          </w:tcPr>
          <w:p w:rsidR="00212FA3" w:rsidRDefault="00212FA3" w:rsidP="005C4FB4">
            <w:r>
              <w:t>Name</w:t>
            </w:r>
          </w:p>
        </w:tc>
        <w:tc>
          <w:tcPr>
            <w:tcW w:w="1319" w:type="dxa"/>
          </w:tcPr>
          <w:p w:rsidR="00212FA3" w:rsidRDefault="00212FA3" w:rsidP="005C4FB4">
            <w:r>
              <w:t>Programming (General)</w:t>
            </w:r>
          </w:p>
        </w:tc>
        <w:tc>
          <w:tcPr>
            <w:tcW w:w="1319" w:type="dxa"/>
          </w:tcPr>
          <w:p w:rsidR="00212FA3" w:rsidRDefault="008175E7" w:rsidP="005C4FB4">
            <w:r>
              <w:t>Programming (C#</w:t>
            </w:r>
            <w:r w:rsidR="00212FA3">
              <w:t>)</w:t>
            </w:r>
          </w:p>
        </w:tc>
        <w:tc>
          <w:tcPr>
            <w:tcW w:w="1062" w:type="dxa"/>
          </w:tcPr>
          <w:p w:rsidR="00212FA3" w:rsidRDefault="00212FA3" w:rsidP="005C4FB4">
            <w:r>
              <w:t>3D Modelling</w:t>
            </w:r>
          </w:p>
        </w:tc>
        <w:tc>
          <w:tcPr>
            <w:tcW w:w="1328" w:type="dxa"/>
          </w:tcPr>
          <w:p w:rsidR="00212FA3" w:rsidRDefault="00212FA3" w:rsidP="005C4FB4">
            <w:r>
              <w:t>Project Management</w:t>
            </w:r>
          </w:p>
        </w:tc>
        <w:tc>
          <w:tcPr>
            <w:tcW w:w="1508" w:type="dxa"/>
          </w:tcPr>
          <w:p w:rsidR="00212FA3" w:rsidRDefault="00212FA3" w:rsidP="005C4FB4">
            <w:r>
              <w:t>Communication</w:t>
            </w:r>
          </w:p>
        </w:tc>
        <w:tc>
          <w:tcPr>
            <w:tcW w:w="1104" w:type="dxa"/>
          </w:tcPr>
          <w:p w:rsidR="00212FA3" w:rsidRDefault="00212FA3" w:rsidP="005C4FB4">
            <w:r>
              <w:t>Debugging</w:t>
            </w:r>
          </w:p>
        </w:tc>
        <w:tc>
          <w:tcPr>
            <w:tcW w:w="804" w:type="dxa"/>
          </w:tcPr>
          <w:p w:rsidR="00212FA3" w:rsidRDefault="00212FA3" w:rsidP="005C4FB4">
            <w:r>
              <w:t>Testing</w:t>
            </w:r>
          </w:p>
        </w:tc>
      </w:tr>
      <w:tr w:rsidR="00212FA3" w:rsidTr="005C4FB4">
        <w:tc>
          <w:tcPr>
            <w:tcW w:w="906" w:type="dxa"/>
          </w:tcPr>
          <w:p w:rsidR="00212FA3" w:rsidRDefault="008175E7" w:rsidP="005C4FB4">
            <w:r>
              <w:t>Mason</w:t>
            </w:r>
          </w:p>
        </w:tc>
        <w:tc>
          <w:tcPr>
            <w:tcW w:w="1319" w:type="dxa"/>
          </w:tcPr>
          <w:p w:rsidR="00212FA3" w:rsidRDefault="00212FA3" w:rsidP="005C4FB4">
            <w:r>
              <w:t>4</w:t>
            </w:r>
          </w:p>
        </w:tc>
        <w:tc>
          <w:tcPr>
            <w:tcW w:w="1319" w:type="dxa"/>
          </w:tcPr>
          <w:p w:rsidR="00212FA3" w:rsidRDefault="00212FA3" w:rsidP="005C4FB4">
            <w:r>
              <w:t>4</w:t>
            </w:r>
          </w:p>
        </w:tc>
        <w:tc>
          <w:tcPr>
            <w:tcW w:w="1062" w:type="dxa"/>
          </w:tcPr>
          <w:p w:rsidR="00212FA3" w:rsidRDefault="008175E7" w:rsidP="005C4FB4">
            <w:r>
              <w:t>1</w:t>
            </w:r>
          </w:p>
        </w:tc>
        <w:tc>
          <w:tcPr>
            <w:tcW w:w="1328" w:type="dxa"/>
          </w:tcPr>
          <w:p w:rsidR="00212FA3" w:rsidRDefault="008175E7" w:rsidP="005C4FB4">
            <w:r>
              <w:t>2</w:t>
            </w:r>
          </w:p>
        </w:tc>
        <w:tc>
          <w:tcPr>
            <w:tcW w:w="1508" w:type="dxa"/>
          </w:tcPr>
          <w:p w:rsidR="00212FA3" w:rsidRDefault="00212FA3" w:rsidP="005C4FB4">
            <w:r>
              <w:t>5</w:t>
            </w:r>
          </w:p>
        </w:tc>
        <w:tc>
          <w:tcPr>
            <w:tcW w:w="1104" w:type="dxa"/>
          </w:tcPr>
          <w:p w:rsidR="00212FA3" w:rsidRDefault="00212FA3" w:rsidP="005C4FB4">
            <w:r>
              <w:t>2</w:t>
            </w:r>
          </w:p>
        </w:tc>
        <w:tc>
          <w:tcPr>
            <w:tcW w:w="804" w:type="dxa"/>
          </w:tcPr>
          <w:p w:rsidR="00212FA3" w:rsidRDefault="00212FA3" w:rsidP="005C4FB4">
            <w:r>
              <w:t>4</w:t>
            </w:r>
          </w:p>
        </w:tc>
      </w:tr>
      <w:tr w:rsidR="00212FA3" w:rsidTr="005C4FB4">
        <w:tc>
          <w:tcPr>
            <w:tcW w:w="906" w:type="dxa"/>
          </w:tcPr>
          <w:p w:rsidR="00212FA3" w:rsidRDefault="008175E7" w:rsidP="005C4FB4">
            <w:r>
              <w:t>Sam</w:t>
            </w:r>
          </w:p>
        </w:tc>
        <w:tc>
          <w:tcPr>
            <w:tcW w:w="1319" w:type="dxa"/>
          </w:tcPr>
          <w:p w:rsidR="00212FA3" w:rsidRDefault="00212FA3" w:rsidP="005C4FB4">
            <w:r>
              <w:t>5</w:t>
            </w:r>
          </w:p>
        </w:tc>
        <w:tc>
          <w:tcPr>
            <w:tcW w:w="1319" w:type="dxa"/>
          </w:tcPr>
          <w:p w:rsidR="00212FA3" w:rsidRDefault="00212FA3" w:rsidP="005C4FB4">
            <w:r>
              <w:t>4</w:t>
            </w:r>
          </w:p>
        </w:tc>
        <w:tc>
          <w:tcPr>
            <w:tcW w:w="1062" w:type="dxa"/>
          </w:tcPr>
          <w:p w:rsidR="00212FA3" w:rsidRDefault="00212FA3" w:rsidP="005C4FB4">
            <w:r>
              <w:t>4</w:t>
            </w:r>
          </w:p>
        </w:tc>
        <w:tc>
          <w:tcPr>
            <w:tcW w:w="1328" w:type="dxa"/>
          </w:tcPr>
          <w:p w:rsidR="00212FA3" w:rsidRDefault="008175E7" w:rsidP="005C4FB4">
            <w:r>
              <w:t>2</w:t>
            </w:r>
          </w:p>
        </w:tc>
        <w:tc>
          <w:tcPr>
            <w:tcW w:w="1508" w:type="dxa"/>
          </w:tcPr>
          <w:p w:rsidR="00212FA3" w:rsidRDefault="00212FA3" w:rsidP="005C4FB4">
            <w:r>
              <w:t>3</w:t>
            </w:r>
          </w:p>
        </w:tc>
        <w:tc>
          <w:tcPr>
            <w:tcW w:w="1104" w:type="dxa"/>
          </w:tcPr>
          <w:p w:rsidR="00212FA3" w:rsidRDefault="00212FA3" w:rsidP="005C4FB4">
            <w:r>
              <w:t>5</w:t>
            </w:r>
          </w:p>
        </w:tc>
        <w:tc>
          <w:tcPr>
            <w:tcW w:w="804" w:type="dxa"/>
          </w:tcPr>
          <w:p w:rsidR="00212FA3" w:rsidRDefault="00212FA3" w:rsidP="005C4FB4">
            <w:r>
              <w:t>4</w:t>
            </w:r>
          </w:p>
        </w:tc>
      </w:tr>
      <w:tr w:rsidR="00212FA3" w:rsidTr="005C4FB4">
        <w:tc>
          <w:tcPr>
            <w:tcW w:w="906" w:type="dxa"/>
          </w:tcPr>
          <w:p w:rsidR="00212FA3" w:rsidRDefault="00212FA3" w:rsidP="005C4FB4">
            <w:r>
              <w:t>Alex</w:t>
            </w:r>
          </w:p>
        </w:tc>
        <w:tc>
          <w:tcPr>
            <w:tcW w:w="1319" w:type="dxa"/>
          </w:tcPr>
          <w:p w:rsidR="00212FA3" w:rsidRDefault="00212FA3" w:rsidP="005C4FB4">
            <w:r>
              <w:t>4</w:t>
            </w:r>
          </w:p>
        </w:tc>
        <w:tc>
          <w:tcPr>
            <w:tcW w:w="1319" w:type="dxa"/>
          </w:tcPr>
          <w:p w:rsidR="00212FA3" w:rsidRDefault="008175E7" w:rsidP="005C4FB4">
            <w:r>
              <w:t>4</w:t>
            </w:r>
          </w:p>
        </w:tc>
        <w:tc>
          <w:tcPr>
            <w:tcW w:w="1062" w:type="dxa"/>
          </w:tcPr>
          <w:p w:rsidR="00212FA3" w:rsidRDefault="008175E7" w:rsidP="005C4FB4">
            <w:r>
              <w:t>3</w:t>
            </w:r>
          </w:p>
        </w:tc>
        <w:tc>
          <w:tcPr>
            <w:tcW w:w="1328" w:type="dxa"/>
          </w:tcPr>
          <w:p w:rsidR="00212FA3" w:rsidRDefault="008175E7" w:rsidP="005C4FB4">
            <w:r>
              <w:t>2</w:t>
            </w:r>
          </w:p>
        </w:tc>
        <w:tc>
          <w:tcPr>
            <w:tcW w:w="1508" w:type="dxa"/>
          </w:tcPr>
          <w:p w:rsidR="00212FA3" w:rsidRDefault="00596ABC" w:rsidP="005C4FB4">
            <w:r>
              <w:t>4</w:t>
            </w:r>
          </w:p>
        </w:tc>
        <w:tc>
          <w:tcPr>
            <w:tcW w:w="1104" w:type="dxa"/>
          </w:tcPr>
          <w:p w:rsidR="00212FA3" w:rsidRDefault="00212FA3" w:rsidP="005C4FB4">
            <w:r>
              <w:t>2</w:t>
            </w:r>
          </w:p>
        </w:tc>
        <w:tc>
          <w:tcPr>
            <w:tcW w:w="804" w:type="dxa"/>
          </w:tcPr>
          <w:p w:rsidR="00212FA3" w:rsidRDefault="00212FA3" w:rsidP="005C4FB4">
            <w:r>
              <w:t>3</w:t>
            </w:r>
          </w:p>
        </w:tc>
      </w:tr>
    </w:tbl>
    <w:p w:rsidR="00212FA3" w:rsidRDefault="00212FA3" w:rsidP="00E33A73">
      <w:pPr>
        <w:pStyle w:val="Heading1"/>
      </w:pPr>
    </w:p>
    <w:p w:rsidR="00E33A73" w:rsidRDefault="00E33A73" w:rsidP="00E33A73">
      <w:pPr>
        <w:pStyle w:val="Heading1"/>
      </w:pPr>
      <w:bookmarkStart w:id="8" w:name="_Toc461030224"/>
      <w:r>
        <w:t>The Project</w:t>
      </w:r>
      <w:bookmarkEnd w:id="8"/>
    </w:p>
    <w:p w:rsidR="00103C57" w:rsidRDefault="00C7752E">
      <w:pPr>
        <w:pStyle w:val="Heading2"/>
      </w:pPr>
      <w:bookmarkStart w:id="9" w:name="_Toc461030225"/>
      <w:r>
        <w:t>Resources</w:t>
      </w:r>
      <w:bookmarkEnd w:id="9"/>
    </w:p>
    <w:p w:rsidR="00BB4A41" w:rsidRDefault="007B64B9">
      <w:r>
        <w:t xml:space="preserve">The Project will be </w:t>
      </w:r>
      <w:r w:rsidR="00932231">
        <w:t>coded</w:t>
      </w:r>
      <w:r w:rsidR="003B7513">
        <w:t xml:space="preserve"> in C</w:t>
      </w:r>
      <w:r w:rsidR="008175E7">
        <w:t>#</w:t>
      </w:r>
      <w:r>
        <w:t xml:space="preserve"> using </w:t>
      </w:r>
      <w:r w:rsidR="008175E7">
        <w:t>Unity version 5.5.0f</w:t>
      </w:r>
      <w:r w:rsidR="00932231">
        <w:t>. T</w:t>
      </w:r>
      <w:r w:rsidR="003B7513">
        <w:t>he project will al</w:t>
      </w:r>
      <w:r w:rsidR="00932231">
        <w:t xml:space="preserve">so use </w:t>
      </w:r>
      <w:r w:rsidR="003B7513">
        <w:t>3D models will be created in 3ds Max</w:t>
      </w:r>
      <w:r w:rsidR="008175E7">
        <w:t xml:space="preserve">, and audio MP3 </w:t>
      </w:r>
      <w:proofErr w:type="gramStart"/>
      <w:r w:rsidR="008175E7">
        <w:t xml:space="preserve">files </w:t>
      </w:r>
      <w:r w:rsidR="007C0C1A">
        <w:t>.</w:t>
      </w:r>
      <w:proofErr w:type="gramEnd"/>
      <w:r w:rsidR="007C0C1A">
        <w:t xml:space="preserve"> The </w:t>
      </w:r>
      <w:r w:rsidR="001C666C">
        <w:t xml:space="preserve">Team will communicate using a </w:t>
      </w:r>
      <w:proofErr w:type="spellStart"/>
      <w:r w:rsidR="00DB25F2">
        <w:t>facebook</w:t>
      </w:r>
      <w:proofErr w:type="spellEnd"/>
      <w:r w:rsidR="00DB25F2">
        <w:t xml:space="preserve"> group</w:t>
      </w:r>
      <w:r w:rsidR="001C666C">
        <w:t xml:space="preserve"> set up for this purpose, all resources and tasks will be assigned using this </w:t>
      </w:r>
      <w:r w:rsidR="00DB25F2">
        <w:t xml:space="preserve">group </w:t>
      </w:r>
      <w:r w:rsidR="001C666C">
        <w:t>as well</w:t>
      </w:r>
      <w:r w:rsidR="00932231">
        <w:t>.</w:t>
      </w:r>
      <w:r w:rsidR="00BB4A41">
        <w:t xml:space="preserve"> The files for the game will be hosted on a </w:t>
      </w:r>
      <w:proofErr w:type="spellStart"/>
      <w:r w:rsidR="00BB4A41">
        <w:t>github</w:t>
      </w:r>
      <w:proofErr w:type="spellEnd"/>
      <w:r w:rsidR="00BB4A41">
        <w:t xml:space="preserve"> repository for version control and ease of access.</w:t>
      </w:r>
    </w:p>
    <w:p w:rsidR="00103C57" w:rsidRDefault="00C7752E">
      <w:pPr>
        <w:pStyle w:val="Heading2"/>
      </w:pPr>
      <w:bookmarkStart w:id="10" w:name="_Toc461030226"/>
      <w:r>
        <w:lastRenderedPageBreak/>
        <w:t>Milestones</w:t>
      </w:r>
      <w:bookmarkEnd w:id="10"/>
    </w:p>
    <w:p w:rsidR="00103C57" w:rsidRDefault="00C329EC">
      <w:r>
        <w:t>Project Milestones will be:</w:t>
      </w:r>
    </w:p>
    <w:p w:rsidR="00C329EC" w:rsidRDefault="00932231" w:rsidP="00C329EC">
      <w:pPr>
        <w:pStyle w:val="ListParagraph"/>
        <w:numPr>
          <w:ilvl w:val="0"/>
          <w:numId w:val="6"/>
        </w:numPr>
      </w:pPr>
      <w:r>
        <w:t>Finish of the 3D</w:t>
      </w:r>
      <w:r w:rsidR="00DB25F2">
        <w:t xml:space="preserve"> modelling of the content</w:t>
      </w:r>
    </w:p>
    <w:p w:rsidR="00C329EC" w:rsidRDefault="00C329EC" w:rsidP="00C329EC">
      <w:pPr>
        <w:pStyle w:val="ListParagraph"/>
        <w:numPr>
          <w:ilvl w:val="0"/>
          <w:numId w:val="6"/>
        </w:numPr>
      </w:pPr>
      <w:r>
        <w:t xml:space="preserve">Models implementation </w:t>
      </w:r>
      <w:r w:rsidR="00DB25F2">
        <w:t>into Unity game</w:t>
      </w:r>
    </w:p>
    <w:p w:rsidR="00C329EC" w:rsidRDefault="00DB25F2" w:rsidP="00C329EC">
      <w:pPr>
        <w:pStyle w:val="ListParagraph"/>
        <w:numPr>
          <w:ilvl w:val="0"/>
          <w:numId w:val="6"/>
        </w:numPr>
      </w:pPr>
      <w:r>
        <w:t>Design Document finished</w:t>
      </w:r>
    </w:p>
    <w:p w:rsidR="00A87A8F" w:rsidRDefault="00A87A8F" w:rsidP="00C329EC">
      <w:pPr>
        <w:pStyle w:val="ListParagraph"/>
        <w:numPr>
          <w:ilvl w:val="0"/>
          <w:numId w:val="6"/>
        </w:numPr>
      </w:pPr>
      <w:r>
        <w:t>Finish implementation of game mechanics</w:t>
      </w:r>
    </w:p>
    <w:p w:rsidR="00A87A8F" w:rsidRDefault="00A87A8F" w:rsidP="00C329EC">
      <w:pPr>
        <w:pStyle w:val="ListParagraph"/>
        <w:numPr>
          <w:ilvl w:val="0"/>
          <w:numId w:val="6"/>
        </w:numPr>
      </w:pPr>
      <w:r>
        <w:t xml:space="preserve">Submission of </w:t>
      </w:r>
      <w:r w:rsidR="00DB25F2">
        <w:t>Project</w:t>
      </w:r>
    </w:p>
    <w:p w:rsidR="00CE6365" w:rsidRDefault="00CE6365">
      <w:pPr>
        <w:pStyle w:val="Heading2"/>
      </w:pPr>
      <w:bookmarkStart w:id="11" w:name="_Toc461030227"/>
      <w:r>
        <w:t>Management</w:t>
      </w:r>
      <w:bookmarkEnd w:id="11"/>
    </w:p>
    <w:p w:rsidR="00A4232D" w:rsidRDefault="00A4232D" w:rsidP="00A4232D">
      <w:pPr>
        <w:pStyle w:val="Heading3"/>
      </w:pPr>
      <w:r>
        <w:t>Team Communication</w:t>
      </w:r>
    </w:p>
    <w:p w:rsidR="00A4232D" w:rsidRPr="00A4232D" w:rsidRDefault="008175E7" w:rsidP="00A4232D">
      <w:r>
        <w:t xml:space="preserve">Main communication will take place on campus and through the Facebook Group set up for the Project </w:t>
      </w:r>
    </w:p>
    <w:p w:rsidR="00CE6365" w:rsidRDefault="00CE6365" w:rsidP="00CE6365">
      <w:pPr>
        <w:pStyle w:val="Heading3"/>
      </w:pPr>
      <w:r>
        <w:t>Conflict Resolution Strategy</w:t>
      </w:r>
    </w:p>
    <w:p w:rsidR="00BC14FB" w:rsidRDefault="00CE6365">
      <w:r>
        <w:t>In the case of a serious conflict between two team members, each of the conflicted parties will be permitted to make their argument to the two remaining members without interruption who will decide upon the outcome of the dispute hopefully to the satisfaction of both parties. Should the dispute still remain after conflict resolution the team will take the dispute to the Unit Lecturer who will make a decision based upon the evidence</w:t>
      </w:r>
      <w:r w:rsidR="00A4232D">
        <w:t>, however all other avenues should be exhausted before this outcome. Even during disagreements team members are still expected to behave in a professional manner towards each other.</w:t>
      </w:r>
      <w:r w:rsidR="00BC14FB">
        <w:br w:type="page"/>
      </w:r>
    </w:p>
    <w:p w:rsidR="00BC14FB" w:rsidRDefault="00BC14FB" w:rsidP="00BC14FB">
      <w:pPr>
        <w:pStyle w:val="Heading1"/>
      </w:pPr>
      <w:bookmarkStart w:id="12" w:name="_Toc461030228"/>
      <w:r>
        <w:lastRenderedPageBreak/>
        <w:t>Team Signed</w:t>
      </w:r>
      <w:bookmarkEnd w:id="12"/>
    </w:p>
    <w:p w:rsidR="00BC14FB" w:rsidRDefault="00BC14FB" w:rsidP="00BC14FB"/>
    <w:tbl>
      <w:tblPr>
        <w:tblStyle w:val="TableGrid"/>
        <w:tblW w:w="0" w:type="auto"/>
        <w:tblLook w:val="04A0" w:firstRow="1" w:lastRow="0" w:firstColumn="1" w:lastColumn="0" w:noHBand="0" w:noVBand="1"/>
      </w:tblPr>
      <w:tblGrid>
        <w:gridCol w:w="1849"/>
        <w:gridCol w:w="7048"/>
      </w:tblGrid>
      <w:tr w:rsidR="00CE16F5" w:rsidTr="00BC14FB">
        <w:tc>
          <w:tcPr>
            <w:tcW w:w="1849" w:type="dxa"/>
          </w:tcPr>
          <w:p w:rsidR="00CE16F5" w:rsidRDefault="00CE16F5" w:rsidP="00CE16F5">
            <w:pPr>
              <w:pStyle w:val="Heading3"/>
              <w:outlineLvl w:val="2"/>
              <w:rPr>
                <w:i w:val="0"/>
              </w:rPr>
            </w:pPr>
            <w:r>
              <w:rPr>
                <w:i w:val="0"/>
              </w:rPr>
              <w:t>Mason Tolman</w:t>
            </w:r>
          </w:p>
          <w:p w:rsidR="00CE16F5" w:rsidRPr="00CE16F5" w:rsidRDefault="00CE16F5" w:rsidP="00CE16F5"/>
          <w:p w:rsidR="00CE16F5" w:rsidRPr="00CE16F5" w:rsidRDefault="00CE16F5" w:rsidP="00CE16F5"/>
        </w:tc>
        <w:tc>
          <w:tcPr>
            <w:tcW w:w="7048" w:type="dxa"/>
          </w:tcPr>
          <w:p w:rsidR="00CE16F5" w:rsidRDefault="00CE16F5" w:rsidP="00CE16F5"/>
        </w:tc>
      </w:tr>
      <w:tr w:rsidR="00CE16F5" w:rsidTr="00BC14FB">
        <w:tc>
          <w:tcPr>
            <w:tcW w:w="1849" w:type="dxa"/>
          </w:tcPr>
          <w:p w:rsidR="00CE16F5" w:rsidRDefault="00CE16F5" w:rsidP="00CE16F5">
            <w:pPr>
              <w:pStyle w:val="Heading3"/>
              <w:outlineLvl w:val="2"/>
              <w:rPr>
                <w:i w:val="0"/>
              </w:rPr>
            </w:pPr>
            <w:r>
              <w:rPr>
                <w:i w:val="0"/>
              </w:rPr>
              <w:t>Sam Brownley</w:t>
            </w:r>
          </w:p>
          <w:p w:rsidR="00CE16F5" w:rsidRPr="00CE16F5" w:rsidRDefault="00CE16F5" w:rsidP="00CE16F5"/>
          <w:p w:rsidR="00CE16F5" w:rsidRPr="00CE16F5" w:rsidRDefault="00CE16F5" w:rsidP="00CE16F5"/>
        </w:tc>
        <w:tc>
          <w:tcPr>
            <w:tcW w:w="7048" w:type="dxa"/>
          </w:tcPr>
          <w:p w:rsidR="00CE16F5" w:rsidRDefault="00CE16F5" w:rsidP="00CE16F5"/>
        </w:tc>
      </w:tr>
      <w:tr w:rsidR="00CE16F5" w:rsidTr="00BC14FB">
        <w:tc>
          <w:tcPr>
            <w:tcW w:w="1849" w:type="dxa"/>
          </w:tcPr>
          <w:p w:rsidR="00CE16F5" w:rsidRDefault="00CE16F5" w:rsidP="00CE16F5">
            <w:pPr>
              <w:pStyle w:val="Heading3"/>
              <w:outlineLvl w:val="2"/>
              <w:rPr>
                <w:i w:val="0"/>
              </w:rPr>
            </w:pPr>
            <w:r w:rsidRPr="00015FA1">
              <w:rPr>
                <w:i w:val="0"/>
              </w:rPr>
              <w:t>Alex Gunn</w:t>
            </w:r>
          </w:p>
          <w:p w:rsidR="00CE16F5" w:rsidRPr="00CE16F5" w:rsidRDefault="00CE16F5" w:rsidP="00CE16F5"/>
          <w:p w:rsidR="00CE16F5" w:rsidRPr="00CE16F5" w:rsidRDefault="00CE16F5" w:rsidP="00CE16F5"/>
        </w:tc>
        <w:tc>
          <w:tcPr>
            <w:tcW w:w="7048" w:type="dxa"/>
          </w:tcPr>
          <w:p w:rsidR="00CE16F5" w:rsidRDefault="00CE16F5" w:rsidP="00CE16F5"/>
        </w:tc>
      </w:tr>
    </w:tbl>
    <w:p w:rsidR="00BC14FB" w:rsidRPr="00BC14FB" w:rsidRDefault="00BC14FB" w:rsidP="00BC14FB"/>
    <w:sectPr w:rsidR="00BC14FB" w:rsidRPr="00BC14FB">
      <w:footerReference w:type="default" r:id="rId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757" w:rsidRDefault="009D4757">
      <w:pPr>
        <w:spacing w:after="0" w:line="240" w:lineRule="auto"/>
      </w:pPr>
      <w:r>
        <w:separator/>
      </w:r>
    </w:p>
  </w:endnote>
  <w:endnote w:type="continuationSeparator" w:id="0">
    <w:p w:rsidR="009D4757" w:rsidRDefault="009D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WP Black">
    <w:altName w:val="Segoe UI"/>
    <w:charset w:val="00"/>
    <w:family w:val="swiss"/>
    <w:pitch w:val="variable"/>
    <w:sig w:usb0="A00002BF" w:usb1="100000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2E" w:rsidRDefault="009D4757">
    <w:pPr>
      <w:pStyle w:val="Footer"/>
    </w:pPr>
    <w:sdt>
      <w:sdtPr>
        <w:alias w:val="Title"/>
        <w:tag w:val=""/>
        <w:id w:val="2022664136"/>
        <w:dataBinding w:prefixMappings="xmlns:ns0='http://purl.org/dc/elements/1.1/' xmlns:ns1='http://schemas.openxmlformats.org/package/2006/metadata/core-properties' " w:xpath="/ns1:coreProperties[1]/ns0:title[1]" w:storeItemID="{6C3C8BC8-F283-45AE-878A-BAB7291924A1}"/>
        <w:text/>
      </w:sdtPr>
      <w:sdtEndPr/>
      <w:sdtContent>
        <w:r w:rsidR="00CE16F5">
          <w:t>Fire Ed Studio</w:t>
        </w:r>
      </w:sdtContent>
    </w:sdt>
    <w:r w:rsidR="00C7752E">
      <w:ptab w:relativeTo="margin" w:alignment="right" w:leader="none"/>
    </w:r>
    <w:r w:rsidR="00C7752E">
      <w:fldChar w:fldCharType="begin"/>
    </w:r>
    <w:r w:rsidR="00C7752E">
      <w:instrText xml:space="preserve"> PAGE   \* MERGEFORMAT </w:instrText>
    </w:r>
    <w:r w:rsidR="00C7752E">
      <w:fldChar w:fldCharType="separate"/>
    </w:r>
    <w:r w:rsidR="00427175">
      <w:rPr>
        <w:noProof/>
      </w:rPr>
      <w:t>2</w:t>
    </w:r>
    <w:r w:rsidR="00C7752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757" w:rsidRDefault="009D4757">
      <w:pPr>
        <w:spacing w:after="0" w:line="240" w:lineRule="auto"/>
      </w:pPr>
      <w:r>
        <w:separator/>
      </w:r>
    </w:p>
  </w:footnote>
  <w:footnote w:type="continuationSeparator" w:id="0">
    <w:p w:rsidR="009D4757" w:rsidRDefault="009D4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D4E"/>
    <w:multiLevelType w:val="hybridMultilevel"/>
    <w:tmpl w:val="E88A9B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106F5"/>
    <w:multiLevelType w:val="hybridMultilevel"/>
    <w:tmpl w:val="6BF410A2"/>
    <w:lvl w:ilvl="0" w:tplc="0FB2998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353257"/>
    <w:multiLevelType w:val="hybridMultilevel"/>
    <w:tmpl w:val="3E7A3354"/>
    <w:lvl w:ilvl="0" w:tplc="3B0204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2E"/>
    <w:rsid w:val="00015FA1"/>
    <w:rsid w:val="000232C1"/>
    <w:rsid w:val="0008644A"/>
    <w:rsid w:val="00103C57"/>
    <w:rsid w:val="001326E3"/>
    <w:rsid w:val="00133EF4"/>
    <w:rsid w:val="001C666C"/>
    <w:rsid w:val="00201896"/>
    <w:rsid w:val="00212FA3"/>
    <w:rsid w:val="00281F56"/>
    <w:rsid w:val="00293418"/>
    <w:rsid w:val="0030001E"/>
    <w:rsid w:val="00321EB6"/>
    <w:rsid w:val="003B7513"/>
    <w:rsid w:val="00427175"/>
    <w:rsid w:val="00596ABC"/>
    <w:rsid w:val="005B619F"/>
    <w:rsid w:val="006F5194"/>
    <w:rsid w:val="007B64B9"/>
    <w:rsid w:val="007C0C1A"/>
    <w:rsid w:val="007F03C9"/>
    <w:rsid w:val="008175E7"/>
    <w:rsid w:val="008C1601"/>
    <w:rsid w:val="008E3DB2"/>
    <w:rsid w:val="008F0A07"/>
    <w:rsid w:val="00932231"/>
    <w:rsid w:val="009D4757"/>
    <w:rsid w:val="00A4232D"/>
    <w:rsid w:val="00A87A8F"/>
    <w:rsid w:val="00BB4A41"/>
    <w:rsid w:val="00BC14FB"/>
    <w:rsid w:val="00BD3D6E"/>
    <w:rsid w:val="00C329EC"/>
    <w:rsid w:val="00C7752E"/>
    <w:rsid w:val="00C85FB4"/>
    <w:rsid w:val="00CE16F5"/>
    <w:rsid w:val="00CE6365"/>
    <w:rsid w:val="00DB25F2"/>
    <w:rsid w:val="00E30D97"/>
    <w:rsid w:val="00E33A73"/>
    <w:rsid w:val="00E536E9"/>
    <w:rsid w:val="00E957DE"/>
    <w:rsid w:val="00EB3C88"/>
    <w:rsid w:val="00ED3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8D1CFB"/>
  <w15:docId w15:val="{BFBA35EF-4C3D-4691-9367-F04A4E85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EEAF6" w:themeColor="accent1" w:themeTint="33"/>
      </w:pBdr>
      <w:spacing w:after="200"/>
      <w:outlineLvl w:val="0"/>
    </w:pPr>
    <w:rPr>
      <w:rFonts w:asciiTheme="majorHAnsi" w:eastAsiaTheme="majorEastAsia" w:hAnsiTheme="majorHAnsi" w:cstheme="majorBidi"/>
      <w:color w:val="5B9BD5"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5B9BD5"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5B9BD5"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5B9BD5"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5B9BD5"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B9BD5"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2E74B5"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F0A07"/>
    <w:pPr>
      <w:ind w:left="720"/>
      <w:contextualSpacing/>
    </w:pPr>
  </w:style>
  <w:style w:type="paragraph" w:styleId="BalloonText">
    <w:name w:val="Balloon Text"/>
    <w:basedOn w:val="Normal"/>
    <w:link w:val="BalloonTextChar"/>
    <w:uiPriority w:val="99"/>
    <w:semiHidden/>
    <w:unhideWhenUsed/>
    <w:rsid w:val="00BC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965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3E8A3F97-230D-455E-AA0F-1FAD748F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Team Rocket</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Ed Studio</dc:title>
  <dc:subject>Project Team Charter</dc:subject>
  <dc:creator>Alex Gunn</dc:creator>
  <cp:keywords/>
  <dc:description/>
  <cp:lastModifiedBy>Alex gunn</cp:lastModifiedBy>
  <cp:revision>4</cp:revision>
  <cp:lastPrinted>2016-09-07T08:52:00Z</cp:lastPrinted>
  <dcterms:created xsi:type="dcterms:W3CDTF">2017-05-29T09:19:00Z</dcterms:created>
  <dcterms:modified xsi:type="dcterms:W3CDTF">2017-05-29T09:52:00Z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